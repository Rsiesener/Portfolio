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6890AAF9" w14:textId="77777777" w:rsidTr="006C08A0">
        <w:tc>
          <w:tcPr>
            <w:tcW w:w="5013" w:type="dxa"/>
            <w:vAlign w:val="bottom"/>
          </w:tcPr>
          <w:p w14:paraId="7FF34010" w14:textId="79C259EA" w:rsidR="00C84833" w:rsidRDefault="00113831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F8BFAD64FBF9461FB02052862462531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17153">
                  <w:t xml:space="preserve">Ryan </w:t>
                </w:r>
                <w:proofErr w:type="spellStart"/>
                <w:r w:rsidR="00C17153">
                  <w:t>Siesener</w:t>
                </w:r>
                <w:proofErr w:type="spellEnd"/>
                <w:r w:rsidR="00C17153">
                  <w:t xml:space="preserve"> 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871A03D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1EDB4DA" w14:textId="74EEE2FE" w:rsidR="004E2970" w:rsidRPr="009D0878" w:rsidRDefault="00113831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C4C1F1D1105F4EBA80286DBF9CC6EC0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6132E">
                        <w:t>Austin, TX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73FDF9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43D729A" wp14:editId="7462850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8E51C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CBA2DB3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6C0DA41160CD403C94F6FE7CF327214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A1D0BB7" w14:textId="052006B3" w:rsidR="00932D92" w:rsidRPr="009D0878" w:rsidRDefault="0046132E" w:rsidP="00932D92">
                      <w:pPr>
                        <w:pStyle w:val="ContactInfo"/>
                      </w:pPr>
                      <w:r>
                        <w:t>512-940-0227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757573A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296BDA8" wp14:editId="6BF6949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FF223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57F55FB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73694AA7B38C4DEA8ACFCE2E55FAE41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D781FDF" w14:textId="6A82A160" w:rsidR="00932D92" w:rsidRPr="009D0878" w:rsidRDefault="0046132E" w:rsidP="00932D92">
                      <w:pPr>
                        <w:pStyle w:val="ContactInfo"/>
                      </w:pPr>
                      <w:r>
                        <w:t>r.siesener91@gmail.com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46B5A98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DAF7EC2" wp14:editId="009ECCD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DA435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48ACACE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1CFC7E087F144E7CB1C63088AB3A5DF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1125313" w14:textId="290C7F00" w:rsidR="00932D92" w:rsidRPr="009D0878" w:rsidRDefault="0046132E" w:rsidP="00932D92">
                      <w:pPr>
                        <w:pStyle w:val="ContactInfo"/>
                      </w:pPr>
                      <w:r>
                        <w:t>www.linkedin.com/in/ryan-siesener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709F86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253164" wp14:editId="18E4A8A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F65C0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3B29ABC" w14:textId="77777777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A9C5E1A636BD4179A0D37FFFC7760404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B92F655" w14:textId="32172165" w:rsidR="00932D92" w:rsidRPr="009D0878" w:rsidRDefault="0046132E" w:rsidP="00932D92">
                      <w:pPr>
                        <w:pStyle w:val="ContactInfo"/>
                      </w:pPr>
                      <w:r>
                        <w:t>https://github.com/Rsiesener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0010F3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265C52" wp14:editId="35B066DE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D1E5C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5E6F6A3" w14:textId="77777777" w:rsidR="00D92B95" w:rsidRDefault="00D92B95" w:rsidP="009D3336">
            <w:pPr>
              <w:pStyle w:val="Header"/>
            </w:pPr>
          </w:p>
        </w:tc>
      </w:tr>
    </w:tbl>
    <w:p w14:paraId="10FBF18B" w14:textId="7470B48E" w:rsidR="00C43D65" w:rsidRPr="00CA77A1" w:rsidRDefault="0046132E" w:rsidP="00CA77A1">
      <w:pPr>
        <w:spacing w:after="0"/>
        <w:rPr>
          <w:rFonts w:asciiTheme="majorHAnsi" w:hAnsiTheme="majorHAnsi" w:cstheme="majorHAnsi"/>
          <w:sz w:val="21"/>
          <w:szCs w:val="21"/>
        </w:rPr>
      </w:pPr>
      <w:r w:rsidRPr="00930992">
        <w:rPr>
          <w:rFonts w:asciiTheme="majorHAnsi" w:hAnsiTheme="majorHAnsi" w:cstheme="majorHAnsi"/>
        </w:rPr>
        <w:t xml:space="preserve">I am a junior full stack software engineer.  I started out my professional career as a paramedic but discovered my passion for web and application development when I found myself frustrated at the software applications we used to manage critical lifesaving functions.  Over the last year I have immersed myself in learning to code.  I have completed a professional full stack coding course and continue to learn and practice new skills daily.  I’m now looking for a junior developer position to kick start my career building applications and </w:t>
      </w:r>
      <w:r w:rsidR="00E0272E">
        <w:rPr>
          <w:rFonts w:asciiTheme="majorHAnsi" w:hAnsiTheme="majorHAnsi" w:cstheme="majorHAnsi"/>
        </w:rPr>
        <w:t xml:space="preserve">software that </w:t>
      </w:r>
      <w:r w:rsidR="0097584E">
        <w:rPr>
          <w:rFonts w:asciiTheme="majorHAnsi" w:hAnsiTheme="majorHAnsi" w:cstheme="majorHAnsi"/>
        </w:rPr>
        <w:t xml:space="preserve">are both useful and </w:t>
      </w:r>
      <w:r w:rsidR="00E0272E">
        <w:rPr>
          <w:rFonts w:asciiTheme="majorHAnsi" w:hAnsiTheme="majorHAnsi" w:cstheme="majorHAnsi"/>
        </w:rPr>
        <w:t>easy to use.</w:t>
      </w:r>
      <w:r w:rsidRPr="00930992">
        <w:rPr>
          <w:rFonts w:asciiTheme="majorHAnsi" w:hAnsiTheme="majorHAnsi" w:cstheme="majorHAnsi"/>
        </w:rPr>
        <w:t xml:space="preserve"> </w:t>
      </w:r>
    </w:p>
    <w:p w14:paraId="2C6E283B" w14:textId="3C2C253E" w:rsidR="00AD13CB" w:rsidRDefault="00113831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E76E69641614FBF96F95C940CFCE43A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4CF4C42" w14:textId="77777777" w:rsidTr="00564951">
        <w:tc>
          <w:tcPr>
            <w:tcW w:w="4680" w:type="dxa"/>
          </w:tcPr>
          <w:p w14:paraId="190A24E5" w14:textId="655C35C1" w:rsidR="005B1D68" w:rsidRDefault="0046132E" w:rsidP="00BC7376">
            <w:pPr>
              <w:pStyle w:val="ListBullet"/>
              <w:numPr>
                <w:ilvl w:val="0"/>
                <w:numId w:val="4"/>
              </w:numPr>
            </w:pPr>
            <w:r>
              <w:t>Languages - JavaScript, HTML, CSS, Python, SQL, Mongo, JSON</w:t>
            </w:r>
          </w:p>
          <w:p w14:paraId="60F729D7" w14:textId="77777777" w:rsidR="00752315" w:rsidRDefault="0046132E" w:rsidP="00BC7376">
            <w:pPr>
              <w:pStyle w:val="ListBullet"/>
              <w:numPr>
                <w:ilvl w:val="0"/>
                <w:numId w:val="4"/>
              </w:numPr>
            </w:pPr>
            <w:r>
              <w:t>Database – PostgreSQL, MongoDB</w:t>
            </w:r>
          </w:p>
          <w:p w14:paraId="70BBD924" w14:textId="77777777" w:rsidR="00FE178A" w:rsidRDefault="00FE178A" w:rsidP="00BC7376">
            <w:pPr>
              <w:pStyle w:val="ListBullet"/>
              <w:numPr>
                <w:ilvl w:val="0"/>
                <w:numId w:val="4"/>
              </w:numPr>
            </w:pPr>
            <w:r>
              <w:t>Trained Paramedic</w:t>
            </w:r>
          </w:p>
          <w:p w14:paraId="35362747" w14:textId="262081D1" w:rsidR="00FE178A" w:rsidRPr="004937AE" w:rsidRDefault="00FE178A" w:rsidP="00BC7376">
            <w:pPr>
              <w:pStyle w:val="ListBullet"/>
              <w:numPr>
                <w:ilvl w:val="0"/>
                <w:numId w:val="4"/>
              </w:numPr>
            </w:pPr>
            <w:r>
              <w:t>Team leadership &amp; collaboration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98DB092" w14:textId="4CB3C5E8" w:rsidR="005B1D68" w:rsidRDefault="0046132E" w:rsidP="00BC7376">
            <w:pPr>
              <w:pStyle w:val="ListBullet"/>
            </w:pPr>
            <w:r>
              <w:t>Libraries &amp; Frameworks – React (class based &amp; hooks), Express.js, Django, Jquery, Bootstrap</w:t>
            </w:r>
          </w:p>
          <w:p w14:paraId="4BBBD2D1" w14:textId="7A6FFA7C" w:rsidR="00752315" w:rsidRDefault="0046132E" w:rsidP="00BC7376">
            <w:pPr>
              <w:pStyle w:val="ListBullet"/>
            </w:pPr>
            <w:r>
              <w:t>RESTful Routing, JSON api</w:t>
            </w:r>
          </w:p>
          <w:p w14:paraId="7F93667A" w14:textId="362FE471" w:rsidR="00752315" w:rsidRPr="004937AE" w:rsidRDefault="00FE178A" w:rsidP="00BC7376">
            <w:pPr>
              <w:pStyle w:val="ListBullet"/>
            </w:pPr>
            <w:r>
              <w:t>Challenging the status quo</w:t>
            </w:r>
          </w:p>
        </w:tc>
      </w:tr>
    </w:tbl>
    <w:p w14:paraId="0DEC1479" w14:textId="1D0464A8" w:rsidR="002760AD" w:rsidRDefault="00FA44F3" w:rsidP="002760AD">
      <w:pPr>
        <w:pStyle w:val="Heading1"/>
      </w:pPr>
      <w:r>
        <w:t>Projects</w:t>
      </w:r>
    </w:p>
    <w:p w14:paraId="2B46973E" w14:textId="38CF0515" w:rsidR="00FA44F3" w:rsidRPr="00930992" w:rsidRDefault="00FA44F3" w:rsidP="00FA44F3">
      <w:pPr>
        <w:spacing w:after="20"/>
        <w:rPr>
          <w:rFonts w:asciiTheme="majorHAnsi" w:hAnsiTheme="majorHAnsi" w:cstheme="majorHAnsi"/>
          <w:b/>
          <w:sz w:val="21"/>
          <w:szCs w:val="21"/>
        </w:rPr>
      </w:pPr>
      <w:commentRangeStart w:id="0"/>
      <w:proofErr w:type="spellStart"/>
      <w:r w:rsidRPr="00CA77A1">
        <w:rPr>
          <w:rStyle w:val="Heading2Char"/>
          <w:sz w:val="28"/>
          <w:szCs w:val="24"/>
        </w:rPr>
        <w:t>MusicFlix</w:t>
      </w:r>
      <w:proofErr w:type="spellEnd"/>
      <w:r w:rsidRPr="00CA77A1">
        <w:rPr>
          <w:rStyle w:val="Heading2Char"/>
          <w:sz w:val="28"/>
          <w:szCs w:val="24"/>
        </w:rPr>
        <w:t>/ Netflix Clone</w:t>
      </w:r>
      <w:commentRangeEnd w:id="0"/>
      <w:r w:rsidRPr="00CA77A1">
        <w:rPr>
          <w:rStyle w:val="Heading2Char"/>
          <w:sz w:val="28"/>
          <w:szCs w:val="24"/>
        </w:rPr>
        <w:commentReference w:id="0"/>
      </w:r>
      <w:r w:rsidRPr="00CA77A1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gramStart"/>
      <w:r w:rsidRPr="00930992">
        <w:rPr>
          <w:rFonts w:asciiTheme="majorHAnsi" w:hAnsiTheme="majorHAnsi" w:cstheme="majorHAnsi"/>
          <w:i/>
          <w:sz w:val="21"/>
          <w:szCs w:val="21"/>
        </w:rPr>
        <w:t>( React</w:t>
      </w:r>
      <w:proofErr w:type="gramEnd"/>
      <w:r w:rsidRPr="00930992">
        <w:rPr>
          <w:rFonts w:asciiTheme="majorHAnsi" w:hAnsiTheme="majorHAnsi" w:cstheme="majorHAnsi"/>
          <w:i/>
          <w:sz w:val="21"/>
          <w:szCs w:val="21"/>
        </w:rPr>
        <w:t>/ Hooks, CSS, Bootstrap, JSX)</w:t>
      </w:r>
      <w:r w:rsidRPr="00930992">
        <w:rPr>
          <w:rFonts w:asciiTheme="majorHAnsi" w:hAnsiTheme="majorHAnsi" w:cstheme="majorHAnsi"/>
          <w:sz w:val="21"/>
          <w:szCs w:val="21"/>
        </w:rPr>
        <w:t xml:space="preserve"> </w:t>
      </w:r>
      <w:r w:rsidR="00DA1468">
        <w:rPr>
          <w:rFonts w:asciiTheme="majorHAnsi" w:hAnsiTheme="majorHAnsi" w:cstheme="majorHAnsi"/>
          <w:sz w:val="21"/>
          <w:szCs w:val="21"/>
        </w:rPr>
        <w:t xml:space="preserve">- </w:t>
      </w:r>
      <w:r w:rsidRPr="00DA1468">
        <w:rPr>
          <w:rFonts w:asciiTheme="majorHAnsi" w:hAnsiTheme="majorHAnsi" w:cstheme="majorHAnsi"/>
          <w:sz w:val="21"/>
          <w:szCs w:val="21"/>
        </w:rPr>
        <w:t>January 2022</w:t>
      </w:r>
    </w:p>
    <w:p w14:paraId="4E24E6B6" w14:textId="77777777" w:rsidR="00FA44F3" w:rsidRPr="00930992" w:rsidRDefault="00FA44F3" w:rsidP="00FA44F3">
      <w:pPr>
        <w:numPr>
          <w:ilvl w:val="0"/>
          <w:numId w:val="15"/>
        </w:numPr>
        <w:spacing w:after="0"/>
        <w:rPr>
          <w:rFonts w:asciiTheme="majorHAnsi" w:hAnsiTheme="majorHAnsi" w:cstheme="majorHAnsi"/>
          <w:sz w:val="21"/>
          <w:szCs w:val="21"/>
        </w:rPr>
      </w:pPr>
      <w:r w:rsidRPr="00930992">
        <w:rPr>
          <w:rFonts w:asciiTheme="majorHAnsi" w:hAnsiTheme="majorHAnsi" w:cstheme="majorHAnsi"/>
          <w:sz w:val="21"/>
          <w:szCs w:val="21"/>
        </w:rPr>
        <w:t>Created a message board based off of Netflix as a team of three developers in a 2-week sprint.</w:t>
      </w:r>
    </w:p>
    <w:p w14:paraId="78B3AF01" w14:textId="77777777" w:rsidR="00FA44F3" w:rsidRPr="00930992" w:rsidRDefault="00FA44F3" w:rsidP="00FA44F3">
      <w:pPr>
        <w:numPr>
          <w:ilvl w:val="0"/>
          <w:numId w:val="15"/>
        </w:numPr>
        <w:spacing w:after="20"/>
        <w:rPr>
          <w:rFonts w:asciiTheme="majorHAnsi" w:hAnsiTheme="majorHAnsi" w:cstheme="majorHAnsi"/>
          <w:sz w:val="21"/>
          <w:szCs w:val="21"/>
        </w:rPr>
      </w:pPr>
      <w:r w:rsidRPr="00930992">
        <w:rPr>
          <w:rFonts w:asciiTheme="majorHAnsi" w:hAnsiTheme="majorHAnsi" w:cstheme="majorHAnsi"/>
          <w:sz w:val="21"/>
          <w:szCs w:val="21"/>
        </w:rPr>
        <w:t xml:space="preserve">The app is designed to allow users to listen to music videos, leave comments, CRUD on their own comments, and chat with other users. </w:t>
      </w:r>
    </w:p>
    <w:p w14:paraId="204D9FDE" w14:textId="77777777" w:rsidR="00FA44F3" w:rsidRPr="00930992" w:rsidRDefault="00FA44F3" w:rsidP="00FA44F3">
      <w:pPr>
        <w:spacing w:after="20"/>
        <w:rPr>
          <w:rFonts w:asciiTheme="majorHAnsi" w:hAnsiTheme="majorHAnsi" w:cstheme="majorHAnsi"/>
          <w:b/>
          <w:sz w:val="21"/>
          <w:szCs w:val="21"/>
        </w:rPr>
      </w:pPr>
    </w:p>
    <w:p w14:paraId="5CFACDB4" w14:textId="080E5923" w:rsidR="00FA44F3" w:rsidRPr="00930992" w:rsidRDefault="00FA44F3" w:rsidP="00FA44F3">
      <w:pPr>
        <w:spacing w:after="20"/>
        <w:rPr>
          <w:rFonts w:asciiTheme="majorHAnsi" w:hAnsiTheme="majorHAnsi" w:cstheme="majorHAnsi"/>
          <w:b/>
          <w:sz w:val="21"/>
          <w:szCs w:val="21"/>
        </w:rPr>
      </w:pPr>
      <w:commentRangeStart w:id="1"/>
      <w:r w:rsidRPr="00CA77A1">
        <w:rPr>
          <w:rStyle w:val="Heading2Char"/>
          <w:sz w:val="28"/>
          <w:szCs w:val="24"/>
        </w:rPr>
        <w:t>Car Forum</w:t>
      </w:r>
      <w:commentRangeEnd w:id="1"/>
      <w:r w:rsidRPr="00CA77A1">
        <w:rPr>
          <w:rStyle w:val="Heading2Char"/>
          <w:sz w:val="28"/>
          <w:szCs w:val="24"/>
        </w:rPr>
        <w:commentReference w:id="1"/>
      </w:r>
      <w:r w:rsidRPr="00CA77A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30992">
        <w:rPr>
          <w:rFonts w:asciiTheme="majorHAnsi" w:hAnsiTheme="majorHAnsi" w:cstheme="majorHAnsi"/>
          <w:i/>
          <w:sz w:val="21"/>
          <w:szCs w:val="21"/>
        </w:rPr>
        <w:t>(JavaScript, CSS, HTML, Express, Mongoose, MongoDB)</w:t>
      </w:r>
      <w:r w:rsidRPr="00930992">
        <w:rPr>
          <w:rFonts w:asciiTheme="majorHAnsi" w:hAnsiTheme="majorHAnsi" w:cstheme="majorHAnsi"/>
          <w:sz w:val="21"/>
          <w:szCs w:val="21"/>
        </w:rPr>
        <w:t xml:space="preserve"> </w:t>
      </w:r>
      <w:r w:rsidR="00DA1468">
        <w:rPr>
          <w:rFonts w:asciiTheme="majorHAnsi" w:hAnsiTheme="majorHAnsi" w:cstheme="majorHAnsi"/>
          <w:sz w:val="21"/>
          <w:szCs w:val="21"/>
        </w:rPr>
        <w:t>-</w:t>
      </w:r>
      <w:r w:rsidRPr="00930992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DA1468">
        <w:rPr>
          <w:rFonts w:asciiTheme="majorHAnsi" w:hAnsiTheme="majorHAnsi" w:cstheme="majorHAnsi"/>
          <w:sz w:val="21"/>
          <w:szCs w:val="21"/>
        </w:rPr>
        <w:t>December 2021</w:t>
      </w:r>
    </w:p>
    <w:p w14:paraId="1CB26C3A" w14:textId="77777777" w:rsidR="00FA44F3" w:rsidRPr="00930992" w:rsidRDefault="00FA44F3" w:rsidP="00FA44F3">
      <w:pPr>
        <w:numPr>
          <w:ilvl w:val="0"/>
          <w:numId w:val="16"/>
        </w:numPr>
        <w:spacing w:after="0"/>
        <w:rPr>
          <w:rFonts w:asciiTheme="majorHAnsi" w:hAnsiTheme="majorHAnsi" w:cstheme="majorHAnsi"/>
          <w:sz w:val="21"/>
          <w:szCs w:val="21"/>
        </w:rPr>
      </w:pPr>
      <w:r w:rsidRPr="00930992">
        <w:rPr>
          <w:rFonts w:asciiTheme="majorHAnsi" w:hAnsiTheme="majorHAnsi" w:cstheme="majorHAnsi"/>
          <w:sz w:val="21"/>
          <w:szCs w:val="21"/>
        </w:rPr>
        <w:t>Users can create a profile to create, read, update, and destroy a resource.</w:t>
      </w:r>
    </w:p>
    <w:p w14:paraId="03EEADE3" w14:textId="77777777" w:rsidR="00FA44F3" w:rsidRPr="00930992" w:rsidRDefault="00FA44F3" w:rsidP="00FA44F3">
      <w:pPr>
        <w:numPr>
          <w:ilvl w:val="0"/>
          <w:numId w:val="16"/>
        </w:numPr>
        <w:spacing w:after="20"/>
        <w:rPr>
          <w:rFonts w:asciiTheme="majorHAnsi" w:hAnsiTheme="majorHAnsi" w:cstheme="majorHAnsi"/>
          <w:sz w:val="21"/>
          <w:szCs w:val="21"/>
        </w:rPr>
      </w:pPr>
      <w:r w:rsidRPr="00930992">
        <w:rPr>
          <w:rFonts w:asciiTheme="majorHAnsi" w:hAnsiTheme="majorHAnsi" w:cstheme="majorHAnsi"/>
          <w:sz w:val="21"/>
          <w:szCs w:val="21"/>
        </w:rPr>
        <w:t>The app is designed to create an environment for car enthusiasts to show off their cars and talk to other users.</w:t>
      </w:r>
      <w:r w:rsidRPr="00930992">
        <w:rPr>
          <w:rFonts w:asciiTheme="majorHAnsi" w:hAnsiTheme="majorHAnsi" w:cstheme="majorHAnsi"/>
          <w:sz w:val="21"/>
          <w:szCs w:val="21"/>
        </w:rPr>
        <w:br/>
      </w:r>
    </w:p>
    <w:p w14:paraId="76919582" w14:textId="77777777" w:rsidR="00FA44F3" w:rsidRPr="00930992" w:rsidRDefault="00FA44F3" w:rsidP="00FA44F3">
      <w:pPr>
        <w:spacing w:after="20"/>
        <w:rPr>
          <w:rFonts w:asciiTheme="majorHAnsi" w:hAnsiTheme="majorHAnsi" w:cstheme="majorHAnsi"/>
          <w:sz w:val="21"/>
          <w:szCs w:val="21"/>
        </w:rPr>
      </w:pPr>
    </w:p>
    <w:p w14:paraId="4A219755" w14:textId="69796064" w:rsidR="00FA44F3" w:rsidRPr="00930992" w:rsidRDefault="00FA44F3" w:rsidP="00FA44F3">
      <w:pPr>
        <w:spacing w:after="20"/>
        <w:rPr>
          <w:rFonts w:asciiTheme="majorHAnsi" w:hAnsiTheme="majorHAnsi" w:cstheme="majorHAnsi"/>
          <w:b/>
          <w:sz w:val="21"/>
          <w:szCs w:val="21"/>
        </w:rPr>
      </w:pPr>
      <w:r w:rsidRPr="00CA77A1">
        <w:rPr>
          <w:rStyle w:val="Heading2Char"/>
          <w:sz w:val="28"/>
          <w:szCs w:val="24"/>
        </w:rPr>
        <w:t xml:space="preserve">Tic-Tac-Toe </w:t>
      </w:r>
      <w:proofErr w:type="gramStart"/>
      <w:r w:rsidRPr="00CA77A1">
        <w:rPr>
          <w:rStyle w:val="Heading2Char"/>
          <w:sz w:val="28"/>
          <w:szCs w:val="24"/>
        </w:rPr>
        <w:t>game</w:t>
      </w:r>
      <w:r w:rsidR="00CA77A1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930992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930992">
        <w:rPr>
          <w:rFonts w:asciiTheme="majorHAnsi" w:hAnsiTheme="majorHAnsi" w:cstheme="majorHAnsi"/>
          <w:i/>
          <w:sz w:val="21"/>
          <w:szCs w:val="21"/>
        </w:rPr>
        <w:t>(</w:t>
      </w:r>
      <w:proofErr w:type="gramEnd"/>
      <w:r w:rsidRPr="00930992">
        <w:rPr>
          <w:rFonts w:asciiTheme="majorHAnsi" w:hAnsiTheme="majorHAnsi" w:cstheme="majorHAnsi"/>
          <w:i/>
          <w:sz w:val="21"/>
          <w:szCs w:val="21"/>
        </w:rPr>
        <w:t>JavaScri</w:t>
      </w:r>
      <w:r w:rsidR="00DA1468">
        <w:rPr>
          <w:rFonts w:asciiTheme="majorHAnsi" w:hAnsiTheme="majorHAnsi" w:cstheme="majorHAnsi"/>
          <w:i/>
          <w:sz w:val="21"/>
          <w:szCs w:val="21"/>
        </w:rPr>
        <w:t>p</w:t>
      </w:r>
      <w:r w:rsidRPr="00930992">
        <w:rPr>
          <w:rFonts w:asciiTheme="majorHAnsi" w:hAnsiTheme="majorHAnsi" w:cstheme="majorHAnsi"/>
          <w:i/>
          <w:sz w:val="21"/>
          <w:szCs w:val="21"/>
        </w:rPr>
        <w:t>t, CSS, HTML)</w:t>
      </w:r>
      <w:r w:rsidRPr="00930992">
        <w:rPr>
          <w:rFonts w:asciiTheme="majorHAnsi" w:hAnsiTheme="majorHAnsi" w:cstheme="majorHAnsi"/>
          <w:sz w:val="21"/>
          <w:szCs w:val="21"/>
        </w:rPr>
        <w:t xml:space="preserve"> -</w:t>
      </w:r>
      <w:r w:rsidRPr="00DA1468">
        <w:rPr>
          <w:rFonts w:asciiTheme="majorHAnsi" w:hAnsiTheme="majorHAnsi" w:cstheme="majorHAnsi"/>
          <w:sz w:val="21"/>
          <w:szCs w:val="21"/>
        </w:rPr>
        <w:t xml:space="preserve"> October 2021</w:t>
      </w:r>
    </w:p>
    <w:p w14:paraId="294F1382" w14:textId="48E53A8F" w:rsidR="009D4984" w:rsidRPr="00CA77A1" w:rsidRDefault="00FA44F3" w:rsidP="00FA44F3">
      <w:pPr>
        <w:rPr>
          <w:rFonts w:asciiTheme="majorHAnsi" w:hAnsiTheme="majorHAnsi" w:cstheme="majorHAnsi"/>
          <w:sz w:val="21"/>
          <w:szCs w:val="21"/>
        </w:rPr>
      </w:pPr>
      <w:r w:rsidRPr="00930992">
        <w:rPr>
          <w:rFonts w:asciiTheme="majorHAnsi" w:hAnsiTheme="majorHAnsi" w:cstheme="majorHAnsi"/>
          <w:sz w:val="21"/>
          <w:szCs w:val="21"/>
        </w:rPr>
        <w:t>Users can create a profile to play against the computer.</w:t>
      </w:r>
    </w:p>
    <w:p w14:paraId="00AE2DEB" w14:textId="7902BDE2" w:rsidR="006F38E8" w:rsidRDefault="006F38E8" w:rsidP="002760AD">
      <w:pPr>
        <w:pStyle w:val="Heading1"/>
        <w:tabs>
          <w:tab w:val="left" w:pos="8145"/>
        </w:tabs>
      </w:pPr>
    </w:p>
    <w:p w14:paraId="793B7D56" w14:textId="7A443E5B" w:rsidR="00DA1468" w:rsidRDefault="00DA1468" w:rsidP="002760AD">
      <w:pPr>
        <w:pStyle w:val="Heading1"/>
        <w:tabs>
          <w:tab w:val="left" w:pos="8145"/>
        </w:tabs>
      </w:pPr>
    </w:p>
    <w:p w14:paraId="27191B7A" w14:textId="77777777" w:rsidR="00DA1468" w:rsidRDefault="00DA1468" w:rsidP="002760AD">
      <w:pPr>
        <w:pStyle w:val="Heading1"/>
        <w:tabs>
          <w:tab w:val="left" w:pos="8145"/>
        </w:tabs>
      </w:pPr>
    </w:p>
    <w:p w14:paraId="4D96131F" w14:textId="77777777" w:rsidR="006F38E8" w:rsidRDefault="006F38E8" w:rsidP="002760AD">
      <w:pPr>
        <w:pStyle w:val="Heading1"/>
        <w:tabs>
          <w:tab w:val="left" w:pos="8145"/>
        </w:tabs>
      </w:pPr>
    </w:p>
    <w:p w14:paraId="2FAD5638" w14:textId="35245322" w:rsidR="005B1D68" w:rsidRDefault="00113831" w:rsidP="006E007E">
      <w:pPr>
        <w:pStyle w:val="Heading1"/>
        <w:pBdr>
          <w:top w:val="single" w:sz="4" w:space="1" w:color="A7A7A7" w:themeColor="background2" w:themeShade="BF"/>
        </w:pBdr>
        <w:tabs>
          <w:tab w:val="left" w:pos="8145"/>
        </w:tabs>
      </w:pPr>
      <w:sdt>
        <w:sdtPr>
          <w:alias w:val="Experience:"/>
          <w:tag w:val="Experience:"/>
          <w:id w:val="-898354009"/>
          <w:placeholder>
            <w:docPart w:val="64E83786DB11495592DEE1951EA0479E"/>
          </w:placeholder>
          <w:temporary/>
          <w:showingPlcHdr/>
          <w15:appearance w15:val="hidden"/>
        </w:sdtPr>
        <w:sdtEndPr/>
        <w:sdtContent>
          <w:r w:rsidR="002E2D5B" w:rsidRPr="00AD3FD8">
            <w:t>Experience</w:t>
          </w:r>
        </w:sdtContent>
      </w:sdt>
    </w:p>
    <w:p w14:paraId="27D17ECF" w14:textId="21453F61" w:rsidR="0023705D" w:rsidRPr="00D413F9" w:rsidRDefault="00FE178A" w:rsidP="006E007E">
      <w:pPr>
        <w:pStyle w:val="Heading3"/>
        <w:pBdr>
          <w:top w:val="single" w:sz="4" w:space="1" w:color="A7A7A7" w:themeColor="background2" w:themeShade="BF"/>
        </w:pBdr>
      </w:pPr>
      <w:r>
        <w:t>March 2020</w:t>
      </w:r>
      <w:r w:rsidR="00D413F9" w:rsidRPr="00D413F9">
        <w:t xml:space="preserve"> –</w:t>
      </w:r>
      <w:r w:rsidR="00D413F9">
        <w:t xml:space="preserve"> </w:t>
      </w:r>
      <w:r>
        <w:t>september 2021</w:t>
      </w:r>
    </w:p>
    <w:p w14:paraId="2AFA8439" w14:textId="2CA824A2" w:rsidR="0023705D" w:rsidRPr="00CA77A1" w:rsidRDefault="00FE178A" w:rsidP="00513EFC">
      <w:pPr>
        <w:pStyle w:val="Heading2"/>
        <w:rPr>
          <w:sz w:val="28"/>
          <w:szCs w:val="24"/>
        </w:rPr>
      </w:pPr>
      <w:r w:rsidRPr="00CA77A1">
        <w:rPr>
          <w:sz w:val="28"/>
          <w:szCs w:val="24"/>
        </w:rPr>
        <w:t>Paramedic</w:t>
      </w:r>
      <w:r w:rsidR="00E03F71" w:rsidRPr="00CA77A1">
        <w:rPr>
          <w:sz w:val="28"/>
          <w:szCs w:val="24"/>
        </w:rPr>
        <w:t xml:space="preserve"> </w:t>
      </w:r>
      <w:r w:rsidR="0095272C" w:rsidRPr="00CA77A1">
        <w:rPr>
          <w:sz w:val="28"/>
          <w:szCs w:val="24"/>
        </w:rPr>
        <w:t>/</w:t>
      </w:r>
      <w:r w:rsidR="005A4A49" w:rsidRPr="00CA77A1">
        <w:rPr>
          <w:sz w:val="28"/>
          <w:szCs w:val="24"/>
        </w:rPr>
        <w:t xml:space="preserve"> </w:t>
      </w:r>
      <w:r w:rsidRPr="00CA77A1">
        <w:rPr>
          <w:rStyle w:val="Emphasis"/>
          <w:sz w:val="28"/>
          <w:szCs w:val="24"/>
        </w:rPr>
        <w:t>Austin, TX</w:t>
      </w:r>
    </w:p>
    <w:p w14:paraId="0C069FE1" w14:textId="40CB2AF4" w:rsidR="00FE178A" w:rsidRPr="00DA1468" w:rsidRDefault="00FE178A" w:rsidP="009D4984">
      <w:pPr>
        <w:pStyle w:val="Heading1"/>
        <w:pBdr>
          <w:top w:val="none" w:sz="0" w:space="0" w:color="auto"/>
        </w:pBdr>
        <w:spacing w:before="0" w:after="0"/>
        <w:rPr>
          <w:rFonts w:eastAsiaTheme="minorHAnsi" w:cstheme="majorHAnsi"/>
          <w:b w:val="0"/>
          <w:color w:val="595959" w:themeColor="text1" w:themeTint="A6"/>
          <w:sz w:val="22"/>
          <w:szCs w:val="22"/>
          <w:highlight w:val="white"/>
        </w:rPr>
      </w:pPr>
      <w:r w:rsidRPr="00DA1468">
        <w:rPr>
          <w:rFonts w:eastAsiaTheme="minorHAnsi" w:cstheme="majorHAnsi"/>
          <w:b w:val="0"/>
          <w:color w:val="595959" w:themeColor="text1" w:themeTint="A6"/>
          <w:sz w:val="22"/>
          <w:szCs w:val="22"/>
          <w:highlight w:val="white"/>
        </w:rPr>
        <w:t xml:space="preserve">Lead medic for ambulance crew providing lifesaving medical care to people in distress.  </w:t>
      </w:r>
    </w:p>
    <w:p w14:paraId="75302751" w14:textId="77777777" w:rsidR="00FE178A" w:rsidRPr="00DA1468" w:rsidRDefault="00FE178A" w:rsidP="009D4984">
      <w:pPr>
        <w:pStyle w:val="Heading1"/>
        <w:pBdr>
          <w:top w:val="none" w:sz="0" w:space="0" w:color="auto"/>
        </w:pBdr>
        <w:spacing w:before="0" w:after="0"/>
        <w:rPr>
          <w:rFonts w:eastAsiaTheme="minorHAnsi" w:cstheme="majorHAnsi"/>
          <w:b w:val="0"/>
          <w:color w:val="595959" w:themeColor="text1" w:themeTint="A6"/>
          <w:sz w:val="22"/>
          <w:szCs w:val="22"/>
          <w:highlight w:val="white"/>
        </w:rPr>
      </w:pPr>
      <w:r w:rsidRPr="00DA1468">
        <w:rPr>
          <w:rFonts w:eastAsiaTheme="minorHAnsi" w:cstheme="majorHAnsi"/>
          <w:b w:val="0"/>
          <w:color w:val="595959" w:themeColor="text1" w:themeTint="A6"/>
          <w:sz w:val="22"/>
          <w:szCs w:val="22"/>
          <w:highlight w:val="white"/>
        </w:rPr>
        <w:t>Responsible for:</w:t>
      </w:r>
    </w:p>
    <w:p w14:paraId="771F7339" w14:textId="043E3E45" w:rsidR="0066773F" w:rsidRDefault="0066773F" w:rsidP="00FE178A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highlight w:val="white"/>
        </w:rPr>
      </w:pPr>
      <w:r>
        <w:rPr>
          <w:rFonts w:asciiTheme="majorHAnsi" w:hAnsiTheme="majorHAnsi" w:cstheme="majorHAnsi"/>
          <w:highlight w:val="white"/>
        </w:rPr>
        <w:t>Directing and mentoring a crew of 2-7 EMTs</w:t>
      </w:r>
    </w:p>
    <w:p w14:paraId="77F08968" w14:textId="616EEA4D" w:rsidR="0066773F" w:rsidRDefault="0066773F" w:rsidP="00FE178A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highlight w:val="white"/>
        </w:rPr>
      </w:pPr>
      <w:r>
        <w:rPr>
          <w:rFonts w:asciiTheme="majorHAnsi" w:hAnsiTheme="majorHAnsi" w:cstheme="majorHAnsi"/>
          <w:highlight w:val="white"/>
        </w:rPr>
        <w:t>Accountable for making critical lifesaving treatment decisions, directing EMT, fire, and police first-responders in providing life-saving emergency maneuvers in unpredictable situations</w:t>
      </w:r>
    </w:p>
    <w:p w14:paraId="402707C3" w14:textId="0D39A80C" w:rsidR="00FE178A" w:rsidRPr="00930992" w:rsidRDefault="00FE178A" w:rsidP="00FE178A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highlight w:val="white"/>
        </w:rPr>
      </w:pPr>
      <w:r w:rsidRPr="00930992">
        <w:rPr>
          <w:rFonts w:asciiTheme="majorHAnsi" w:hAnsiTheme="majorHAnsi" w:cstheme="majorHAnsi"/>
          <w:highlight w:val="white"/>
        </w:rPr>
        <w:t>Providing accurate and clear communication to emergency room personnel while in transport to ensure staff and equipment are prepared and able to assume care on arrival</w:t>
      </w:r>
      <w:bookmarkStart w:id="2" w:name="_2wfij97n1yk5" w:colFirst="0" w:colLast="0"/>
      <w:bookmarkEnd w:id="2"/>
    </w:p>
    <w:p w14:paraId="3461986F" w14:textId="77777777" w:rsidR="00FE178A" w:rsidRPr="00930992" w:rsidRDefault="00FE178A" w:rsidP="00FE178A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highlight w:val="white"/>
        </w:rPr>
      </w:pPr>
      <w:r w:rsidRPr="00930992">
        <w:rPr>
          <w:rFonts w:asciiTheme="majorHAnsi" w:hAnsiTheme="majorHAnsi" w:cstheme="majorHAnsi"/>
          <w:highlight w:val="white"/>
        </w:rPr>
        <w:t>Managing ambulance crew operations, inventory and records</w:t>
      </w:r>
    </w:p>
    <w:p w14:paraId="67AF3AF3" w14:textId="71951792" w:rsidR="00D413F9" w:rsidRPr="009D4984" w:rsidRDefault="00FE178A" w:rsidP="00D413F9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highlight w:val="white"/>
        </w:rPr>
      </w:pPr>
      <w:r w:rsidRPr="00930992">
        <w:rPr>
          <w:rFonts w:asciiTheme="majorHAnsi" w:hAnsiTheme="majorHAnsi" w:cstheme="majorHAnsi"/>
          <w:highlight w:val="white"/>
        </w:rPr>
        <w:t>Responsible for ensuring compliance with all regulatory rules and laws</w:t>
      </w:r>
    </w:p>
    <w:p w14:paraId="4875579D" w14:textId="1E7A493D" w:rsidR="00D413F9" w:rsidRPr="00D413F9" w:rsidRDefault="00FE178A" w:rsidP="00D413F9">
      <w:pPr>
        <w:pStyle w:val="Heading3"/>
      </w:pPr>
      <w:r>
        <w:t>2014</w:t>
      </w:r>
      <w:r w:rsidR="00D413F9" w:rsidRPr="00D413F9">
        <w:t xml:space="preserve"> –</w:t>
      </w:r>
      <w:r w:rsidR="00D413F9">
        <w:t xml:space="preserve"> </w:t>
      </w:r>
      <w:r>
        <w:t>2016</w:t>
      </w:r>
    </w:p>
    <w:p w14:paraId="58AF0BFC" w14:textId="3269D4CE" w:rsidR="00D413F9" w:rsidRPr="00CA77A1" w:rsidRDefault="00FE178A" w:rsidP="00513EFC">
      <w:pPr>
        <w:pStyle w:val="Heading2"/>
        <w:rPr>
          <w:sz w:val="28"/>
          <w:szCs w:val="24"/>
        </w:rPr>
      </w:pPr>
      <w:r w:rsidRPr="00CA77A1">
        <w:rPr>
          <w:sz w:val="28"/>
          <w:szCs w:val="24"/>
        </w:rPr>
        <w:t>Tower Technician</w:t>
      </w:r>
      <w:r w:rsidR="00E03F71" w:rsidRPr="00CA77A1">
        <w:rPr>
          <w:sz w:val="28"/>
          <w:szCs w:val="24"/>
        </w:rPr>
        <w:t xml:space="preserve"> </w:t>
      </w:r>
      <w:r w:rsidR="0095272C" w:rsidRPr="00CA77A1">
        <w:rPr>
          <w:sz w:val="28"/>
          <w:szCs w:val="24"/>
        </w:rPr>
        <w:t>/</w:t>
      </w:r>
      <w:r w:rsidR="005A4A49" w:rsidRPr="00CA77A1">
        <w:rPr>
          <w:sz w:val="28"/>
          <w:szCs w:val="24"/>
        </w:rPr>
        <w:t xml:space="preserve"> </w:t>
      </w:r>
      <w:r w:rsidRPr="00CA77A1">
        <w:rPr>
          <w:rStyle w:val="Emphasis"/>
          <w:sz w:val="28"/>
          <w:szCs w:val="24"/>
        </w:rPr>
        <w:t>ESA Engineering</w:t>
      </w:r>
      <w:r w:rsidR="004C38AD" w:rsidRPr="00CA77A1">
        <w:rPr>
          <w:rStyle w:val="Emphasis"/>
          <w:sz w:val="28"/>
          <w:szCs w:val="24"/>
        </w:rPr>
        <w:t xml:space="preserve"> &amp; Capital Tower</w:t>
      </w:r>
    </w:p>
    <w:p w14:paraId="665B0B09" w14:textId="2A77DDF6" w:rsidR="002760AD" w:rsidRPr="00FC391E" w:rsidRDefault="004C38AD" w:rsidP="00BC7376">
      <w:pPr>
        <w:numPr>
          <w:ilvl w:val="0"/>
          <w:numId w:val="14"/>
        </w:numPr>
        <w:spacing w:after="200" w:line="276" w:lineRule="auto"/>
        <w:rPr>
          <w:rFonts w:asciiTheme="majorHAnsi" w:hAnsiTheme="majorHAnsi" w:cstheme="majorHAnsi"/>
        </w:rPr>
      </w:pPr>
      <w:r w:rsidRPr="00930992">
        <w:rPr>
          <w:rFonts w:asciiTheme="majorHAnsi" w:hAnsiTheme="majorHAnsi" w:cstheme="majorHAnsi"/>
        </w:rPr>
        <w:t>Installed, maintained, and repaired cell phone tower antenna systems.</w:t>
      </w:r>
    </w:p>
    <w:p w14:paraId="03C64075" w14:textId="77777777" w:rsidR="002760AD" w:rsidRDefault="00113831" w:rsidP="002760AD">
      <w:pPr>
        <w:pStyle w:val="Heading1"/>
      </w:pPr>
      <w:sdt>
        <w:sdtPr>
          <w:alias w:val="Education:"/>
          <w:tag w:val="Education:"/>
          <w:id w:val="543866955"/>
          <w:placeholder>
            <w:docPart w:val="A96F0E404FC54CB68FA98F6EC088E21D"/>
          </w:placeholder>
          <w:temporary/>
          <w:showingPlcHdr/>
          <w15:appearance w15:val="hidden"/>
        </w:sdtPr>
        <w:sdtEndPr/>
        <w:sdtContent>
          <w:r w:rsidR="002760AD" w:rsidRPr="0070237E">
            <w:t>Education</w:t>
          </w:r>
        </w:sdtContent>
      </w:sdt>
    </w:p>
    <w:p w14:paraId="67A3839F" w14:textId="4D3C5ACB" w:rsidR="002760AD" w:rsidRDefault="00FA44F3" w:rsidP="002760AD">
      <w:pPr>
        <w:pStyle w:val="Heading3"/>
      </w:pPr>
      <w:r>
        <w:t>August 2021 – March 2022</w:t>
      </w:r>
    </w:p>
    <w:p w14:paraId="06FD50AB" w14:textId="4C02C0FC" w:rsidR="002760AD" w:rsidRPr="00CA77A1" w:rsidRDefault="00FA44F3" w:rsidP="002760AD">
      <w:pPr>
        <w:pStyle w:val="Heading2"/>
        <w:rPr>
          <w:sz w:val="28"/>
          <w:szCs w:val="24"/>
        </w:rPr>
      </w:pPr>
      <w:r w:rsidRPr="00CA77A1">
        <w:rPr>
          <w:sz w:val="28"/>
          <w:szCs w:val="24"/>
        </w:rPr>
        <w:t>Certificate</w:t>
      </w:r>
      <w:r w:rsidR="002760AD" w:rsidRPr="00CA77A1">
        <w:rPr>
          <w:sz w:val="28"/>
          <w:szCs w:val="24"/>
        </w:rPr>
        <w:t xml:space="preserve"> /</w:t>
      </w:r>
      <w:r w:rsidRPr="00CA77A1">
        <w:rPr>
          <w:sz w:val="28"/>
          <w:szCs w:val="24"/>
        </w:rPr>
        <w:t xml:space="preserve">General Assembly </w:t>
      </w:r>
      <w:r w:rsidRPr="00CA77A1">
        <w:rPr>
          <w:rStyle w:val="Emphasis"/>
          <w:sz w:val="28"/>
          <w:szCs w:val="24"/>
        </w:rPr>
        <w:t>Remote</w:t>
      </w:r>
    </w:p>
    <w:p w14:paraId="3F0C64CC" w14:textId="6D94AA73" w:rsidR="002760AD" w:rsidRDefault="00FC391E" w:rsidP="00FC391E">
      <w:pPr>
        <w:widowControl w:val="0"/>
        <w:spacing w:after="0"/>
        <w:rPr>
          <w:rFonts w:asciiTheme="majorHAnsi" w:hAnsiTheme="majorHAnsi" w:cstheme="majorHAnsi"/>
        </w:rPr>
      </w:pPr>
      <w:r w:rsidRPr="00930992">
        <w:rPr>
          <w:rFonts w:asciiTheme="majorHAnsi" w:hAnsiTheme="majorHAnsi" w:cstheme="majorHAnsi"/>
          <w:sz w:val="20"/>
          <w:szCs w:val="20"/>
        </w:rPr>
        <w:t>Full-stack software engineering immersive.  An intensive, 6 month, 450+ hour program focused on software and digital product development fundamentals, object-oriented programming, MVC frameworks, data modeling, and team collaboration strategies. Developed a portfolio of individual and group projects.</w:t>
      </w:r>
    </w:p>
    <w:p w14:paraId="7B5C017F" w14:textId="77777777" w:rsidR="00FC391E" w:rsidRPr="00FC391E" w:rsidRDefault="00FC391E" w:rsidP="00FC391E">
      <w:pPr>
        <w:widowControl w:val="0"/>
        <w:spacing w:after="0"/>
        <w:rPr>
          <w:rFonts w:asciiTheme="majorHAnsi" w:hAnsiTheme="majorHAnsi" w:cstheme="majorHAnsi"/>
        </w:rPr>
      </w:pPr>
    </w:p>
    <w:p w14:paraId="5983B42F" w14:textId="6E4004E7" w:rsidR="002760AD" w:rsidRDefault="00FC391E" w:rsidP="002760AD">
      <w:pPr>
        <w:pStyle w:val="Heading3"/>
      </w:pPr>
      <w:r>
        <w:t>December 2019</w:t>
      </w:r>
    </w:p>
    <w:p w14:paraId="2CA45341" w14:textId="6810A54E" w:rsidR="002760AD" w:rsidRPr="00CA77A1" w:rsidRDefault="00FA44F3" w:rsidP="002760AD">
      <w:pPr>
        <w:pStyle w:val="Heading2"/>
        <w:rPr>
          <w:sz w:val="28"/>
          <w:szCs w:val="24"/>
        </w:rPr>
      </w:pPr>
      <w:r w:rsidRPr="00CA77A1">
        <w:rPr>
          <w:sz w:val="28"/>
          <w:szCs w:val="24"/>
        </w:rPr>
        <w:t>Paramedic Program</w:t>
      </w:r>
      <w:r w:rsidR="002760AD" w:rsidRPr="00CA77A1">
        <w:rPr>
          <w:sz w:val="28"/>
          <w:szCs w:val="24"/>
        </w:rPr>
        <w:t xml:space="preserve"> / </w:t>
      </w:r>
      <w:r w:rsidRPr="00CA77A1">
        <w:rPr>
          <w:rStyle w:val="Emphasis"/>
          <w:sz w:val="28"/>
          <w:szCs w:val="24"/>
        </w:rPr>
        <w:t>Hutto, TX</w:t>
      </w:r>
    </w:p>
    <w:p w14:paraId="1C278C4C" w14:textId="69D20FCC" w:rsidR="00FA44F3" w:rsidRPr="00930992" w:rsidRDefault="00FA44F3" w:rsidP="00FA44F3">
      <w:pPr>
        <w:spacing w:after="0"/>
        <w:rPr>
          <w:rFonts w:asciiTheme="majorHAnsi" w:hAnsiTheme="majorHAnsi" w:cstheme="majorHAnsi"/>
          <w:smallCaps/>
        </w:rPr>
      </w:pPr>
      <w:r w:rsidRPr="00930992">
        <w:rPr>
          <w:rFonts w:asciiTheme="majorHAnsi" w:hAnsiTheme="majorHAnsi" w:cstheme="majorHAnsi"/>
          <w:sz w:val="21"/>
          <w:szCs w:val="21"/>
        </w:rPr>
        <w:t xml:space="preserve">Awards: CPR, EMT, Advanced EMT, Paramedic, PHTLS, ACLS, and Advanced Trauma certifications. </w:t>
      </w:r>
      <w:r>
        <w:rPr>
          <w:rFonts w:asciiTheme="majorHAnsi" w:hAnsiTheme="majorHAnsi" w:cstheme="majorHAnsi"/>
          <w:sz w:val="21"/>
          <w:szCs w:val="21"/>
        </w:rPr>
        <w:t>O</w:t>
      </w:r>
      <w:r w:rsidRPr="00930992">
        <w:rPr>
          <w:rFonts w:asciiTheme="majorHAnsi" w:hAnsiTheme="majorHAnsi" w:cstheme="majorHAnsi"/>
          <w:sz w:val="21"/>
          <w:szCs w:val="21"/>
        </w:rPr>
        <w:t xml:space="preserve">ne class </w:t>
      </w:r>
      <w:r>
        <w:rPr>
          <w:rFonts w:asciiTheme="majorHAnsi" w:hAnsiTheme="majorHAnsi" w:cstheme="majorHAnsi"/>
          <w:sz w:val="21"/>
          <w:szCs w:val="21"/>
        </w:rPr>
        <w:t xml:space="preserve">remaining toward an </w:t>
      </w:r>
      <w:r w:rsidRPr="00930992">
        <w:rPr>
          <w:rFonts w:asciiTheme="majorHAnsi" w:hAnsiTheme="majorHAnsi" w:cstheme="majorHAnsi"/>
          <w:sz w:val="21"/>
          <w:szCs w:val="21"/>
        </w:rPr>
        <w:t>Associates of Applied Science degree</w:t>
      </w:r>
      <w:r>
        <w:rPr>
          <w:rFonts w:asciiTheme="majorHAnsi" w:hAnsiTheme="majorHAnsi" w:cstheme="majorHAnsi"/>
          <w:sz w:val="21"/>
          <w:szCs w:val="21"/>
        </w:rPr>
        <w:t>, but transitioning to pursue a</w:t>
      </w:r>
      <w:r w:rsidRPr="00930992">
        <w:rPr>
          <w:rFonts w:asciiTheme="majorHAnsi" w:hAnsiTheme="majorHAnsi" w:cstheme="majorHAnsi"/>
          <w:sz w:val="21"/>
          <w:szCs w:val="21"/>
        </w:rPr>
        <w:t xml:space="preserve"> bachelors in Computer science.</w:t>
      </w:r>
    </w:p>
    <w:p w14:paraId="371AB8D5" w14:textId="0FEB5FBF" w:rsidR="002760AD" w:rsidRPr="0070237E" w:rsidRDefault="002760AD" w:rsidP="002760AD"/>
    <w:p w14:paraId="59935239" w14:textId="2CA0625E" w:rsidR="002760AD" w:rsidRDefault="002760AD" w:rsidP="00BC7376"/>
    <w:p w14:paraId="1FEA8A24" w14:textId="03C24054" w:rsidR="00640501" w:rsidRPr="00640501" w:rsidRDefault="00640501" w:rsidP="00640501"/>
    <w:p w14:paraId="4E2A814D" w14:textId="4FAF35F2" w:rsidR="00640501" w:rsidRPr="00640501" w:rsidRDefault="00640501" w:rsidP="00640501"/>
    <w:p w14:paraId="0FB56FFD" w14:textId="3E96060A" w:rsidR="00640501" w:rsidRPr="00640501" w:rsidRDefault="00640501" w:rsidP="00640501"/>
    <w:p w14:paraId="1C729244" w14:textId="7261EC01" w:rsidR="00640501" w:rsidRPr="00640501" w:rsidRDefault="00640501" w:rsidP="00640501"/>
    <w:p w14:paraId="31A7D022" w14:textId="77777777" w:rsidR="00640501" w:rsidRPr="00640501" w:rsidRDefault="00640501" w:rsidP="00640501">
      <w:pPr>
        <w:jc w:val="center"/>
      </w:pPr>
    </w:p>
    <w:sectPr w:rsidR="00640501" w:rsidRPr="00640501" w:rsidSect="00340614">
      <w:headerReference w:type="default" r:id="rId13"/>
      <w:footerReference w:type="default" r:id="rId14"/>
      <w:pgSz w:w="12240" w:h="15840" w:code="1"/>
      <w:pgMar w:top="907" w:right="1440" w:bottom="1080" w:left="1440" w:header="576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el Walker" w:date="2022-03-04T02:28:00Z" w:initials="">
    <w:p w14:paraId="6C16548B" w14:textId="77777777" w:rsidR="00FA44F3" w:rsidRDefault="00FA44F3" w:rsidP="00FA44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link to github</w:t>
      </w:r>
    </w:p>
  </w:comment>
  <w:comment w:id="1" w:author="Rachel Walker" w:date="2022-03-04T02:28:00Z" w:initials="">
    <w:p w14:paraId="2FB655DA" w14:textId="77777777" w:rsidR="00FA44F3" w:rsidRDefault="00FA44F3" w:rsidP="00FA44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link to github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16548B" w15:done="0"/>
  <w15:commentEx w15:paraId="2FB655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06BDC" w16cex:dateUtc="2022-03-04T07:28:00Z"/>
  <w16cex:commentExtensible w16cex:durableId="25E06BDD" w16cex:dateUtc="2022-03-04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16548B" w16cid:durableId="25E06BDC"/>
  <w16cid:commentId w16cid:paraId="2FB655DA" w16cid:durableId="25E06B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081A" w14:textId="77777777" w:rsidR="00113831" w:rsidRDefault="00113831" w:rsidP="00725803">
      <w:pPr>
        <w:spacing w:after="0"/>
      </w:pPr>
      <w:r>
        <w:separator/>
      </w:r>
    </w:p>
  </w:endnote>
  <w:endnote w:type="continuationSeparator" w:id="0">
    <w:p w14:paraId="75EB7BAC" w14:textId="77777777" w:rsidR="00113831" w:rsidRDefault="0011383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050860"/>
      <w:docPartObj>
        <w:docPartGallery w:val="Page Numbers (Bottom of Page)"/>
        <w:docPartUnique/>
      </w:docPartObj>
    </w:sdtPr>
    <w:sdtEndPr/>
    <w:sdtContent>
      <w:p w14:paraId="053A6C74" w14:textId="6A65A44D" w:rsidR="00340614" w:rsidRDefault="00340614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54288F6" wp14:editId="29E2785A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14AAD2" w14:textId="30BF7653" w:rsidR="00340614" w:rsidRDefault="00340614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1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54288F6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MbXwlklAwAAzwwAAA4A&#10;AAAAAAAAAAAAAAAALgIAAGRycy9lMm9Eb2MueG1sUEsBAi0AFAAGAAgAAAAhALCWHRfcAAAAAwEA&#10;AA8AAAAAAAAAAAAAAAAAfwUAAGRycy9kb3ducmV2LnhtbFBLBQYAAAAABAAEAPMAAAC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<v:textbox inset="0,0,0,0">
                      <w:txbxContent>
                        <w:p w14:paraId="7A14AAD2" w14:textId="30BF7653" w:rsidR="00340614" w:rsidRDefault="00340614">
                          <w:pPr>
                            <w:jc w:val="center"/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0BDEE389" w14:textId="319A9D0F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8B21" w14:textId="77777777" w:rsidR="00113831" w:rsidRDefault="00113831" w:rsidP="00725803">
      <w:pPr>
        <w:spacing w:after="0"/>
      </w:pPr>
      <w:r>
        <w:separator/>
      </w:r>
    </w:p>
  </w:footnote>
  <w:footnote w:type="continuationSeparator" w:id="0">
    <w:p w14:paraId="4597EBD0" w14:textId="77777777" w:rsidR="00113831" w:rsidRDefault="00113831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272" w14:textId="5333FD97" w:rsidR="006F38E8" w:rsidRPr="006F38E8" w:rsidRDefault="00113831" w:rsidP="006F38E8">
    <w:pPr>
      <w:pStyle w:val="Header"/>
      <w:jc w:val="right"/>
    </w:pPr>
    <w:sdt>
      <w:sdtPr>
        <w:rPr>
          <w:rFonts w:asciiTheme="majorHAnsi" w:hAnsiTheme="majorHAnsi"/>
          <w:sz w:val="24"/>
          <w:szCs w:val="24"/>
        </w:rPr>
        <w:alias w:val="Enter first name:"/>
        <w:tag w:val="Enter first name:"/>
        <w:id w:val="-352186232"/>
        <w:placeholder>
          <w:docPart w:val="6A5A563275744D7BA193FEC4244945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 w:multiLine="1"/>
      </w:sdtPr>
      <w:sdtEndPr/>
      <w:sdtContent>
        <w:r w:rsidR="00865705">
          <w:rPr>
            <w:rFonts w:asciiTheme="majorHAnsi" w:hAnsiTheme="majorHAnsi"/>
            <w:sz w:val="24"/>
            <w:szCs w:val="24"/>
          </w:rPr>
          <w:t>Ryan</w:t>
        </w:r>
        <w:r w:rsidR="00C17153">
          <w:rPr>
            <w:rFonts w:asciiTheme="majorHAnsi" w:hAnsiTheme="majorHAnsi"/>
            <w:sz w:val="24"/>
            <w:szCs w:val="24"/>
          </w:rPr>
          <w:t xml:space="preserve"> </w:t>
        </w:r>
        <w:proofErr w:type="spellStart"/>
        <w:r w:rsidR="00C17153">
          <w:rPr>
            <w:rFonts w:asciiTheme="majorHAnsi" w:hAnsiTheme="majorHAnsi"/>
            <w:sz w:val="24"/>
            <w:szCs w:val="24"/>
          </w:rPr>
          <w:t>Siesener</w:t>
        </w:r>
        <w:proofErr w:type="spellEnd"/>
        <w:r w:rsidR="00865705">
          <w:rPr>
            <w:rFonts w:asciiTheme="majorHAnsi" w:hAnsiTheme="majorHAnsi"/>
            <w:sz w:val="24"/>
            <w:szCs w:val="24"/>
          </w:rPr>
          <w:t xml:space="preserve"> </w:t>
        </w:r>
      </w:sdtContent>
    </w:sdt>
    <w:r w:rsidR="006F38E8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7A355F"/>
    <w:multiLevelType w:val="multilevel"/>
    <w:tmpl w:val="7D803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7152E3"/>
    <w:multiLevelType w:val="multilevel"/>
    <w:tmpl w:val="44BC4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902403"/>
    <w:multiLevelType w:val="multilevel"/>
    <w:tmpl w:val="80D6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37747D"/>
    <w:multiLevelType w:val="multilevel"/>
    <w:tmpl w:val="65E0D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2E"/>
    <w:rsid w:val="00025E77"/>
    <w:rsid w:val="00027312"/>
    <w:rsid w:val="000645F2"/>
    <w:rsid w:val="00082F03"/>
    <w:rsid w:val="000835A0"/>
    <w:rsid w:val="000934A2"/>
    <w:rsid w:val="00113831"/>
    <w:rsid w:val="001B0955"/>
    <w:rsid w:val="00215C85"/>
    <w:rsid w:val="00227784"/>
    <w:rsid w:val="00234779"/>
    <w:rsid w:val="0023705D"/>
    <w:rsid w:val="00250A31"/>
    <w:rsid w:val="00251C13"/>
    <w:rsid w:val="002760AD"/>
    <w:rsid w:val="002922D0"/>
    <w:rsid w:val="002C4624"/>
    <w:rsid w:val="002E2D5B"/>
    <w:rsid w:val="00340614"/>
    <w:rsid w:val="00340B03"/>
    <w:rsid w:val="00380AE7"/>
    <w:rsid w:val="003A6943"/>
    <w:rsid w:val="00410BA2"/>
    <w:rsid w:val="00434074"/>
    <w:rsid w:val="0046132E"/>
    <w:rsid w:val="00463C3B"/>
    <w:rsid w:val="004937AE"/>
    <w:rsid w:val="004C38AD"/>
    <w:rsid w:val="004E2970"/>
    <w:rsid w:val="004E7CE2"/>
    <w:rsid w:val="005026DD"/>
    <w:rsid w:val="00513EFC"/>
    <w:rsid w:val="0052113B"/>
    <w:rsid w:val="00564951"/>
    <w:rsid w:val="00573BF9"/>
    <w:rsid w:val="005A4A49"/>
    <w:rsid w:val="005B1D68"/>
    <w:rsid w:val="00611B37"/>
    <w:rsid w:val="00615D19"/>
    <w:rsid w:val="006252B4"/>
    <w:rsid w:val="00640501"/>
    <w:rsid w:val="00646BA2"/>
    <w:rsid w:val="0066773F"/>
    <w:rsid w:val="00675EA0"/>
    <w:rsid w:val="006C08A0"/>
    <w:rsid w:val="006C47D8"/>
    <w:rsid w:val="006D2D08"/>
    <w:rsid w:val="006E007E"/>
    <w:rsid w:val="006F26A2"/>
    <w:rsid w:val="006F38E8"/>
    <w:rsid w:val="0070237E"/>
    <w:rsid w:val="00725803"/>
    <w:rsid w:val="00725CB5"/>
    <w:rsid w:val="007307A3"/>
    <w:rsid w:val="00752315"/>
    <w:rsid w:val="00857E6B"/>
    <w:rsid w:val="00865705"/>
    <w:rsid w:val="008968C4"/>
    <w:rsid w:val="00896CE5"/>
    <w:rsid w:val="008D7C1C"/>
    <w:rsid w:val="0092291B"/>
    <w:rsid w:val="00932D92"/>
    <w:rsid w:val="0095272C"/>
    <w:rsid w:val="00972024"/>
    <w:rsid w:val="0097584E"/>
    <w:rsid w:val="009D498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17153"/>
    <w:rsid w:val="00C43D65"/>
    <w:rsid w:val="00C84833"/>
    <w:rsid w:val="00C9044F"/>
    <w:rsid w:val="00CA77A1"/>
    <w:rsid w:val="00D2420D"/>
    <w:rsid w:val="00D30382"/>
    <w:rsid w:val="00D413F9"/>
    <w:rsid w:val="00D44E50"/>
    <w:rsid w:val="00D90060"/>
    <w:rsid w:val="00D92B95"/>
    <w:rsid w:val="00DA1468"/>
    <w:rsid w:val="00E0272E"/>
    <w:rsid w:val="00E03F71"/>
    <w:rsid w:val="00E154B5"/>
    <w:rsid w:val="00E232F0"/>
    <w:rsid w:val="00E52791"/>
    <w:rsid w:val="00E83195"/>
    <w:rsid w:val="00F00A4F"/>
    <w:rsid w:val="00F33CD8"/>
    <w:rsid w:val="00FA44F3"/>
    <w:rsid w:val="00FC391E"/>
    <w:rsid w:val="00FD1DE2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F981"/>
  <w15:chartTrackingRefBased/>
  <w15:docId w15:val="{3C1E1762-BD2E-4455-AD6D-0FF59359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i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BFAD64FBF9461FB02052862462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798A7-D4D6-45AC-A937-C1CF9E4C6029}"/>
      </w:docPartPr>
      <w:docPartBody>
        <w:p w:rsidR="009A1550" w:rsidRDefault="004B5D55">
          <w:pPr>
            <w:pStyle w:val="F8BFAD64FBF9461FB02052862462531F"/>
          </w:pPr>
          <w:r>
            <w:t>First Name</w:t>
          </w:r>
        </w:p>
      </w:docPartBody>
    </w:docPart>
    <w:docPart>
      <w:docPartPr>
        <w:name w:val="C4C1F1D1105F4EBA80286DBF9CC6E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FB28D-4B49-455C-96D7-3D9A8236D0FC}"/>
      </w:docPartPr>
      <w:docPartBody>
        <w:p w:rsidR="009A1550" w:rsidRDefault="004B5D55">
          <w:pPr>
            <w:pStyle w:val="C4C1F1D1105F4EBA80286DBF9CC6EC02"/>
          </w:pPr>
          <w:r w:rsidRPr="009D0878">
            <w:t>Address</w:t>
          </w:r>
        </w:p>
      </w:docPartBody>
    </w:docPart>
    <w:docPart>
      <w:docPartPr>
        <w:name w:val="6C0DA41160CD403C94F6FE7CF3272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EFCF0-CD09-470E-8280-3322204FA725}"/>
      </w:docPartPr>
      <w:docPartBody>
        <w:p w:rsidR="009A1550" w:rsidRDefault="004B5D55">
          <w:pPr>
            <w:pStyle w:val="6C0DA41160CD403C94F6FE7CF327214B"/>
          </w:pPr>
          <w:r w:rsidRPr="009D0878">
            <w:t>Phone</w:t>
          </w:r>
        </w:p>
      </w:docPartBody>
    </w:docPart>
    <w:docPart>
      <w:docPartPr>
        <w:name w:val="73694AA7B38C4DEA8ACFCE2E55FAE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48733-B3E0-4E64-B9C4-A0D8ACF9419E}"/>
      </w:docPartPr>
      <w:docPartBody>
        <w:p w:rsidR="009A1550" w:rsidRDefault="004B5D55">
          <w:pPr>
            <w:pStyle w:val="73694AA7B38C4DEA8ACFCE2E55FAE416"/>
          </w:pPr>
          <w:r w:rsidRPr="009D0878">
            <w:t>Email</w:t>
          </w:r>
        </w:p>
      </w:docPartBody>
    </w:docPart>
    <w:docPart>
      <w:docPartPr>
        <w:name w:val="1CFC7E087F144E7CB1C63088AB3A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01A18-FFD0-4CC1-8363-92FD16067F81}"/>
      </w:docPartPr>
      <w:docPartBody>
        <w:p w:rsidR="009A1550" w:rsidRDefault="004B5D55">
          <w:pPr>
            <w:pStyle w:val="1CFC7E087F144E7CB1C63088AB3A5DF9"/>
          </w:pPr>
          <w:r w:rsidRPr="009D0878">
            <w:t>LinkedIn Profile</w:t>
          </w:r>
        </w:p>
      </w:docPartBody>
    </w:docPart>
    <w:docPart>
      <w:docPartPr>
        <w:name w:val="A9C5E1A636BD4179A0D37FFFC7760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1F6F0-B148-4339-A97B-1E75693180A1}"/>
      </w:docPartPr>
      <w:docPartBody>
        <w:p w:rsidR="009A1550" w:rsidRDefault="004B5D55">
          <w:pPr>
            <w:pStyle w:val="A9C5E1A636BD4179A0D37FFFC7760404"/>
          </w:pPr>
          <w:r w:rsidRPr="009D0878">
            <w:t>Twitter/Blog/Portfolio</w:t>
          </w:r>
        </w:p>
      </w:docPartBody>
    </w:docPart>
    <w:docPart>
      <w:docPartPr>
        <w:name w:val="9E76E69641614FBF96F95C940CFCE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300F-F2A1-43AF-A580-975314BD4973}"/>
      </w:docPartPr>
      <w:docPartBody>
        <w:p w:rsidR="009A1550" w:rsidRDefault="004B5D55">
          <w:pPr>
            <w:pStyle w:val="9E76E69641614FBF96F95C940CFCE43A"/>
          </w:pPr>
          <w:r>
            <w:t>Skills</w:t>
          </w:r>
        </w:p>
      </w:docPartBody>
    </w:docPart>
    <w:docPart>
      <w:docPartPr>
        <w:name w:val="A96F0E404FC54CB68FA98F6EC088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85E9-0E5D-4E94-8D71-A3683171A30C}"/>
      </w:docPartPr>
      <w:docPartBody>
        <w:p w:rsidR="009A1550" w:rsidRDefault="005D704F" w:rsidP="005D704F">
          <w:pPr>
            <w:pStyle w:val="A96F0E404FC54CB68FA98F6EC088E21D"/>
          </w:pPr>
          <w:r w:rsidRPr="0070237E">
            <w:t>Education</w:t>
          </w:r>
        </w:p>
      </w:docPartBody>
    </w:docPart>
    <w:docPart>
      <w:docPartPr>
        <w:name w:val="64E83786DB11495592DEE1951EA04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A6A6-5F20-4815-AD87-FBE6B908EEA5}"/>
      </w:docPartPr>
      <w:docPartBody>
        <w:p w:rsidR="009A1550" w:rsidRDefault="005D704F" w:rsidP="005D704F">
          <w:pPr>
            <w:pStyle w:val="64E83786DB11495592DEE1951EA0479E"/>
          </w:pPr>
          <w:r w:rsidRPr="00AD3FD8">
            <w:t>Experience</w:t>
          </w:r>
        </w:p>
      </w:docPartBody>
    </w:docPart>
    <w:docPart>
      <w:docPartPr>
        <w:name w:val="6A5A563275744D7BA193FEC424494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AE3F-10EB-41B1-9BD4-CFFF64733A1C}"/>
      </w:docPartPr>
      <w:docPartBody>
        <w:p w:rsidR="009A1550" w:rsidRDefault="005D704F" w:rsidP="005D704F">
          <w:pPr>
            <w:pStyle w:val="6A5A563275744D7BA193FEC424494504"/>
          </w:pPr>
          <w:r>
            <w:t>First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F"/>
    <w:rsid w:val="004B5D55"/>
    <w:rsid w:val="00590E1F"/>
    <w:rsid w:val="005D704F"/>
    <w:rsid w:val="009A1550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BFAD64FBF9461FB02052862462531F">
    <w:name w:val="F8BFAD64FBF9461FB02052862462531F"/>
  </w:style>
  <w:style w:type="paragraph" w:customStyle="1" w:styleId="C4C1F1D1105F4EBA80286DBF9CC6EC02">
    <w:name w:val="C4C1F1D1105F4EBA80286DBF9CC6EC02"/>
  </w:style>
  <w:style w:type="paragraph" w:customStyle="1" w:styleId="6C0DA41160CD403C94F6FE7CF327214B">
    <w:name w:val="6C0DA41160CD403C94F6FE7CF327214B"/>
  </w:style>
  <w:style w:type="paragraph" w:customStyle="1" w:styleId="73694AA7B38C4DEA8ACFCE2E55FAE416">
    <w:name w:val="73694AA7B38C4DEA8ACFCE2E55FAE416"/>
  </w:style>
  <w:style w:type="paragraph" w:customStyle="1" w:styleId="1CFC7E087F144E7CB1C63088AB3A5DF9">
    <w:name w:val="1CFC7E087F144E7CB1C63088AB3A5DF9"/>
  </w:style>
  <w:style w:type="paragraph" w:customStyle="1" w:styleId="A9C5E1A636BD4179A0D37FFFC7760404">
    <w:name w:val="A9C5E1A636BD4179A0D37FFFC7760404"/>
  </w:style>
  <w:style w:type="paragraph" w:customStyle="1" w:styleId="9E76E69641614FBF96F95C940CFCE43A">
    <w:name w:val="9E76E69641614FBF96F95C940CFCE43A"/>
  </w:style>
  <w:style w:type="character" w:styleId="Emphasis">
    <w:name w:val="Emphasis"/>
    <w:basedOn w:val="DefaultParagraphFont"/>
    <w:uiPriority w:val="20"/>
    <w:qFormat/>
    <w:rsid w:val="005D704F"/>
    <w:rPr>
      <w:b w:val="0"/>
      <w:i w:val="0"/>
      <w:iCs/>
      <w:color w:val="595959" w:themeColor="text1" w:themeTint="A6"/>
    </w:rPr>
  </w:style>
  <w:style w:type="paragraph" w:customStyle="1" w:styleId="A96F0E404FC54CB68FA98F6EC088E21D">
    <w:name w:val="A96F0E404FC54CB68FA98F6EC088E21D"/>
    <w:rsid w:val="005D704F"/>
  </w:style>
  <w:style w:type="paragraph" w:customStyle="1" w:styleId="64E83786DB11495592DEE1951EA0479E">
    <w:name w:val="64E83786DB11495592DEE1951EA0479E"/>
    <w:rsid w:val="005D704F"/>
  </w:style>
  <w:style w:type="paragraph" w:customStyle="1" w:styleId="6A5A563275744D7BA193FEC424494504">
    <w:name w:val="6A5A563275744D7BA193FEC424494504"/>
    <w:rsid w:val="005D7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Ryan Siesener </Abstract>
  <CompanyAddress>Austin, TX</CompanyAddress>
  <CompanyPhone>512-940-0227</CompanyPhone>
  <CompanyFax/>
  <CompanyEmail>r.siesener91@gmail.com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57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</dc:creator>
  <cp:keywords>www.linkedin.com/in/ryan-siesener</cp:keywords>
  <dc:description/>
  <cp:lastModifiedBy>Lori Mueller</cp:lastModifiedBy>
  <cp:revision>13</cp:revision>
  <dcterms:created xsi:type="dcterms:W3CDTF">2022-03-19T20:31:00Z</dcterms:created>
  <dcterms:modified xsi:type="dcterms:W3CDTF">2022-03-19T21:45:00Z</dcterms:modified>
  <cp:category>Siesener</cp:category>
  <cp:contentStatus>https://github.com/Rsiesener</cp:contentStatus>
</cp:coreProperties>
</file>